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</w:p>
    <w:p>
      <w:pPr>
        <w:ind w:firstLine="738" w:firstLineChars="350"/>
        <w:rPr>
          <w:rFonts w:hint="default"/>
          <w:b/>
          <w:bCs/>
          <w:highlight w:val="green"/>
          <w:lang w:val="en-IN"/>
        </w:rPr>
      </w:pPr>
      <w:r>
        <w:rPr>
          <w:rFonts w:hint="default"/>
          <w:b/>
          <w:bCs/>
          <w:highlight w:val="green"/>
          <w:lang w:val="en-IN"/>
        </w:rPr>
        <w:t>Arti_tyagi_system_verilog_2023</w:t>
      </w:r>
    </w:p>
    <w:p>
      <w:pPr>
        <w:ind w:firstLine="738" w:firstLineChars="350"/>
        <w:rPr>
          <w:rFonts w:hint="default"/>
          <w:b/>
          <w:bCs/>
          <w:highlight w:val="green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System Verilog DataTyape</w:t>
      </w: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 xml:space="preserve">Code 1 :  </w:t>
      </w: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703" w:firstLineChars="250"/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Understand the difference between integer and int data type</w:t>
      </w:r>
    </w:p>
    <w:p>
      <w:pPr>
        <w:ind w:firstLine="980" w:firstLineChars="350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Here integer is 4 state variables can store (0,1,x,z) and</w:t>
      </w:r>
    </w:p>
    <w:p>
      <w:pPr>
        <w:ind w:firstLine="980" w:firstLineChars="350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Int is new 2 state variable can store only 0 and 1.</w:t>
      </w: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1260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154305</wp:posOffset>
                </wp:positionV>
                <wp:extent cx="2111375" cy="2211070"/>
                <wp:effectExtent l="4445" t="5080" r="1778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775" y="3134995"/>
                          <a:ext cx="2111375" cy="2211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odule tb;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integer [3:0] a;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int [3:0] b;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initial begin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 = 4'b01xz;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b = 4'b01xz;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$display("a=%b,b=%b",a,b);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endmodule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5pt;margin-top:12.15pt;height:174.1pt;width:166.25pt;z-index:251659264;v-text-anchor:middle;mso-width-relative:page;mso-height-relative:page;" fillcolor="#B1CBE9 [3536]" filled="t" stroked="t" coordsize="21600,21600" o:gfxdata="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o8JFH2wAAAAoBAAAPAAAAAAAAAAEAIAAAACIAAABkcnMvZG93bnJldi54bWxQSwECFAAUAAAA&#10;CACHTuJAks344wgDAAC8BgAADgAAAAAAAAABACAAAAAqAQAAZHJzL2Uyb0RvYy54bWxQSwUGAAAA&#10;AAYABgBZAQAAp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m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odule tb;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integer [3:0] a;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int [3:0] b;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initial begin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a = 4'b01xz;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b = 4'b01xz;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$display("a=%b,b=%b",a,b);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endmodule</w:t>
                      </w:r>
                    </w:p>
                    <w:p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1265" w:firstLineChars="35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47390" cy="1600200"/>
            <wp:effectExtent l="0" t="0" r="13970" b="0"/>
            <wp:docPr id="2" name="Picture 2" descr="Edit code - EDA Playground - Google Chrome 27-08-2023 15_34_3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it code - EDA Playground - Google Chrome 27-08-2023 15_34_35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361" w:firstLineChars="10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Code -2</w:t>
      </w:r>
    </w:p>
    <w:p>
      <w:pPr>
        <w:ind w:firstLine="361" w:firstLineChars="100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422" w:firstLineChars="150"/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Understand the difference between byte ,bit and logic data type</w:t>
      </w:r>
    </w:p>
    <w:p>
      <w:pPr>
        <w:ind w:firstLine="422" w:firstLineChars="150"/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980" w:firstLineChars="350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Here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logic</w:t>
      </w: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is 4 state variables can store (0,1,x,z)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, bit </w:t>
      </w: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/>
          <w:b w:val="0"/>
          <w:bCs w:val="0"/>
          <w:color w:val="000000" w:themeColor="text1"/>
          <w:sz w:val="28"/>
          <w:szCs w:val="28"/>
          <w:highlight w:val="yellow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byte</w:t>
      </w: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980" w:firstLineChars="350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is 2 state data type which is used most often in testbench.</w:t>
      </w:r>
    </w:p>
    <w:p>
      <w:pPr>
        <w:ind w:firstLine="980" w:firstLineChars="350"/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bit and byte can either 0 or 1 which represent single bit.</w: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183515</wp:posOffset>
                </wp:positionV>
                <wp:extent cx="3291205" cy="3040380"/>
                <wp:effectExtent l="4445" t="4445" r="11430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7595" y="3696970"/>
                          <a:ext cx="3291205" cy="3040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module tb;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logic [4:0] a;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//declare 5 bit logic type variable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bit b;        //1 bit variable of bit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bit[3:0]c;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byte d;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initial begin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 = 4'b01xz;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  b=1;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c = 4'b01xz;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  d = 4'b01xz;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$display("\nlogic data types a=%b,\nbit data types b=%b,\nbit data types c=%b,\nByte data types d",a,b,c,d);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endmodule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.3pt;margin-top:14.45pt;height:239.4pt;width:259.15pt;z-index:251660288;v-text-anchor:middle;mso-width-relative:page;mso-height-relative:page;" fillcolor="#B1CBE9 [3536]" filled="t" stroked="t" coordsize="21600,21600" o:gfxdata="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WRZ9W9sAAAAKAQAADwAAAAAAAAABACAAAAAiAAAAZHJzL2Rvd25yZXYueG1sUEsBAhQAFAAA&#10;AAgAh07iQKvhIfkJAwAAvAYAAA4AAAAAAAAAAQAgAAAAKgEAAGRycy9lMm9Eb2MueG1sUEsFBgAA&#10;AAAGAAYAWQEAAKU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module tb;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logic [4:0] a; </w:t>
                      </w: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//declare 5 bit logic type variable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bit b;        //1 bit variable of bit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bit[3:0]c;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byte d;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initial begin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a = 4'b01xz;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  b=1;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c = 4'b01xz;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  d = 4'b01xz;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$display("\nlogic data types a=%b,\nbit data types b=%b,\nbit data types c=%b,\nByte data types d",a,b,c,d);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endmodule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4790" cy="1621155"/>
            <wp:effectExtent l="0" t="0" r="8890" b="9525"/>
            <wp:docPr id="8" name="Picture 8" descr="output code-3 - EDA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utput code-3 - EDA Playground"/>
                    <pic:cNvPicPr>
                      <a:picLocks noChangeAspect="1"/>
                    </pic:cNvPicPr>
                  </pic:nvPicPr>
                  <pic:blipFill>
                    <a:blip r:embed="rId5"/>
                    <a:srcRect r="11431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562" w:firstLineChars="200"/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Code -3</w:t>
      </w:r>
    </w:p>
    <w:p>
      <w:pPr>
        <w:ind w:firstLine="562" w:firstLineChars="200"/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361" w:firstLineChars="150"/>
        <w:rPr>
          <w:rFonts w:hint="default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Understand the difference between shortint ,bit and logicint</w:t>
      </w:r>
    </w:p>
    <w:p>
      <w:pPr>
        <w:ind w:firstLine="361" w:firstLineChars="150"/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 xml:space="preserve"> data type</w:t>
      </w:r>
    </w:p>
    <w:p>
      <w:pPr>
        <w:ind w:firstLine="360" w:firstLineChars="15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323D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hortint</w:t>
      </w:r>
      <w:r>
        <w:rPr>
          <w:rFonts w:hint="default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  <w:lang w:val="en-IN"/>
        </w:rPr>
        <w:t xml:space="preserve"> :-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2 state data type, 16-bit signed integer</w:t>
      </w:r>
    </w:p>
    <w:p>
      <w:pPr>
        <w:ind w:firstLine="360" w:firstLineChars="15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22323D"/>
          <w:spacing w:val="0"/>
          <w:sz w:val="24"/>
          <w:szCs w:val="24"/>
          <w:shd w:val="clear" w:fill="FFFFFF"/>
        </w:rPr>
        <w:t>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ongint</w:t>
      </w:r>
      <w:r>
        <w:rPr>
          <w:rFonts w:hint="default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  <w:lang w:val="en-IN"/>
        </w:rPr>
        <w:t xml:space="preserve"> :-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2 state data type, 64-bit signed integer</w: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116840</wp:posOffset>
                </wp:positionV>
                <wp:extent cx="3657600" cy="3607435"/>
                <wp:effectExtent l="4445" t="4445" r="10795" b="1524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3575050"/>
                          <a:ext cx="3657600" cy="3607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module tb;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shortint x;//variable declaration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shortint y = 5'b01011;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shortint var1;//signed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bit [15:0] var2;//unsigned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longint var3;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int var4;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initial begin</w:t>
                            </w:r>
                          </w:p>
                          <w:p>
                            <w:pPr>
                              <w:ind w:firstLine="105" w:firstLineChars="50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x = 16'b110zx;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$display("x = %b",x);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 $display("y = %b",y);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var1 = -11;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var2 = -13;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$display("var1 = %0d",var1);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$display("var2 = %0d",var2);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$display("var2 = %b",var2);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$display("%0d",$size(var1));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$display("%0d",$size(var2));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endmodule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9.2pt;height:284.05pt;width:288pt;z-index:251661312;v-text-anchor:middle;mso-width-relative:page;mso-height-relative:page;" fillcolor="#B1CBE9 [3536]" filled="t" stroked="t" coordsize="21600,21600" o:gfxdata="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2xCnudsAAAAKAQAADwAAAAAAAAABACAAAAAiAAAAZHJzL2Rvd25yZXYueG1sUEsBAhQAFAAA&#10;AAgAh07iQJFpw2UJAwAAvAYAAA4AAAAAAAAAAQAgAAAAKgEAAGRycy9lMm9Eb2MueG1sUEsFBgAA&#10;AAAGAAYAWQEAAKU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module tb;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shortint x;//variable declaration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shortint y = 5'b01011;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shortint var1;//signed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bit [15:0] var2;//unsigned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longint var3;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int var4;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initial begin</w:t>
                      </w:r>
                    </w:p>
                    <w:p>
                      <w:pPr>
                        <w:ind w:firstLine="105" w:firstLineChars="50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x = 16'b110zx; 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$display("x = %b",x);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 $display("y = %b",y);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var1 = -11;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var2 = -13;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$display("var1 = %0d",var1);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$display("var2 = %0d",var2);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$display("var2 = %b",var2);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$display("%0d",$size(var1));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$display("%0d",$size(var2));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endmodule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70225" cy="1682750"/>
            <wp:effectExtent l="0" t="0" r="8255" b="8890"/>
            <wp:docPr id="5" name="Picture 5" descr="output code-3 - EDA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 code-3 - EDA Playgrou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422" w:firstLineChars="150"/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Code -4</w:t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</w:rPr>
        <w:t>Declare integer a,b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</w:p>
    <w:p>
      <w:pPr>
        <w:numPr>
          <w:ilvl w:val="0"/>
          <w:numId w:val="1"/>
        </w:numPr>
        <w:ind w:firstLine="482" w:firstLineChars="20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</w:rPr>
        <w:t>Assign a and b with random values between 10,20.</w:t>
      </w:r>
    </w:p>
    <w:p>
      <w:pPr>
        <w:numPr>
          <w:numId w:val="0"/>
        </w:numPr>
        <w:ind w:firstLine="723" w:firstLineChars="30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display both the a,b.</w:t>
      </w:r>
    </w:p>
    <w:p>
      <w:pPr>
        <w:ind w:firstLine="482" w:firstLineChars="200"/>
        <w:rPr>
          <w:rFonts w:hint="default"/>
          <w:b/>
          <w:bCs/>
          <w:color w:val="000000" w:themeColor="text1"/>
          <w:sz w:val="24"/>
          <w:szCs w:val="24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562" w:firstLineChars="200"/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ind w:firstLine="720" w:firstLineChars="200"/>
        <w:rPr>
          <w:rFonts w:hint="default"/>
          <w:b/>
          <w:bCs/>
          <w:color w:val="000000" w:themeColor="text1"/>
          <w:sz w:val="28"/>
          <w:szCs w:val="28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94615</wp:posOffset>
                </wp:positionV>
                <wp:extent cx="3017520" cy="2969895"/>
                <wp:effectExtent l="4445" t="4445" r="1079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195" y="2195830"/>
                          <a:ext cx="3017520" cy="2969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module tb;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integer a,b;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initial begin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 = $urandom_range(10,20);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b = $urandom_range(10,20);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 $display("a=%0d,b=%0d",a,b);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 xml:space="preserve">if(a == b)begin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$display("equal");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else begin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$display(" not equal");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85pt;margin-top:7.45pt;height:233.85pt;width:237.6pt;z-index:251662336;v-text-anchor:middle;mso-width-relative:page;mso-height-relative:page;" fillcolor="#B1CBE9 [3536]" filled="t" stroked="t" coordsize="21600,21600" o:gfxdata="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N5DRS&#10;2wAAAAoBAAAPAAAAAAAAAAEAIAAAACIAAABkcnMvZG93bnJldi54bWxQSwECFAAUAAAACACHTuJA&#10;5nrOrgIDAAC8BgAADgAAAAAAAAABACAAAAAqAQAAZHJzL2Uyb0RvYy54bWxQSwUGAAAAAAYABgBZ&#10;AQAAn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module tb;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integer a,b;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initial begin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a = $urandom_range(10,20);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b = $urandom_range(10,20);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           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 $display("a=%0d,b=%0d",a,b);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 xml:space="preserve">if(a == b)begin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$display("equal");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else begin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$display(" not equal");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endmodule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61385" cy="1904365"/>
            <wp:effectExtent l="0" t="0" r="13335" b="635"/>
            <wp:docPr id="7" name="Picture 7" descr="output code-4 - EDA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 code-4 - EDA Playground"/>
                    <pic:cNvPicPr>
                      <a:picLocks noChangeAspect="1"/>
                    </pic:cNvPicPr>
                  </pic:nvPicPr>
                  <pic:blipFill>
                    <a:blip r:embed="rId6"/>
                    <a:srcRect r="9916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3620A"/>
    <w:multiLevelType w:val="singleLevel"/>
    <w:tmpl w:val="A0D3620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67A44"/>
    <w:rsid w:val="6996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无间隔 Char"/>
    <w:basedOn w:val="2"/>
    <w:link w:val="8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2023-08-27T09:36:00Z</dcterms:created>
  <dc:creator>Arti Tyagi</dc:creator>
  <cp:lastModifiedBy>Arti Tyagi</cp:lastModifiedBy>
  <dcterms:modified xsi:type="dcterms:W3CDTF">2023-08-27T12:39:48Z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AC483B9EB6AF486789546A42A7EB1899</vt:lpwstr>
  </property>
</Properties>
</file>